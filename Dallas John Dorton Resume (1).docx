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65"/>
        <w:tblW w:w="9180" w:type="dxa"/>
        <w:tblLayout w:type="fixed"/>
        <w:tblLook w:val="0000" w:firstRow="0" w:lastRow="0" w:firstColumn="0" w:lastColumn="0" w:noHBand="0" w:noVBand="0"/>
      </w:tblPr>
      <w:tblGrid>
        <w:gridCol w:w="2340"/>
        <w:gridCol w:w="252"/>
        <w:gridCol w:w="4247"/>
        <w:gridCol w:w="2341"/>
      </w:tblGrid>
      <w:tr w:rsidR="00971E9D" w:rsidRPr="0021599F" w14:paraId="626D0B67" w14:textId="77777777" w:rsidTr="00963619">
        <w:trPr>
          <w:trHeight w:hRule="exact" w:val="288"/>
        </w:trPr>
        <w:tc>
          <w:tcPr>
            <w:tcW w:w="9180" w:type="dxa"/>
            <w:gridSpan w:val="4"/>
          </w:tcPr>
          <w:p w14:paraId="3DA79E34" w14:textId="77777777" w:rsidR="00971E9D" w:rsidRPr="00A43F4E" w:rsidRDefault="00BB269D" w:rsidP="00963619">
            <w:pPr>
              <w:pStyle w:val="StyleContactInfo"/>
            </w:pPr>
            <w:r>
              <w:t>8702 N Jefferson Dr.  Eagle Mountain, U</w:t>
            </w:r>
            <w:r w:rsidR="002A6E75">
              <w:t>T 84045</w:t>
            </w:r>
            <w:r w:rsidR="00430460">
              <w:sym w:font="Symbol" w:char="F0B7"/>
            </w:r>
            <w:r w:rsidR="001741E1">
              <w:t>8018303926</w:t>
            </w:r>
            <w:r w:rsidR="00430460">
              <w:sym w:font="Symbol" w:char="F0B7"/>
            </w:r>
            <w:r w:rsidR="001741E1">
              <w:t>dallasdorton</w:t>
            </w:r>
            <w:r w:rsidR="00236837">
              <w:t>@yahoo.com</w:t>
            </w:r>
          </w:p>
        </w:tc>
      </w:tr>
      <w:tr w:rsidR="00971E9D" w:rsidRPr="00DC1DF3" w14:paraId="2C805B14" w14:textId="77777777" w:rsidTr="00963619">
        <w:trPr>
          <w:trHeight w:hRule="exact" w:val="720"/>
        </w:trPr>
        <w:tc>
          <w:tcPr>
            <w:tcW w:w="9180" w:type="dxa"/>
            <w:gridSpan w:val="4"/>
          </w:tcPr>
          <w:p w14:paraId="0C5B5872" w14:textId="43CD38E4" w:rsidR="00971E9D" w:rsidRDefault="001741E1" w:rsidP="00963619">
            <w:pPr>
              <w:pStyle w:val="YourName"/>
            </w:pPr>
            <w:r>
              <w:t xml:space="preserve">Dallas </w:t>
            </w:r>
            <w:r w:rsidR="00D46CCF">
              <w:t>J</w:t>
            </w:r>
            <w:r w:rsidR="000F1C0B">
              <w:t>ohn</w:t>
            </w:r>
            <w:r w:rsidR="00D46CCF">
              <w:t xml:space="preserve"> </w:t>
            </w:r>
            <w:r>
              <w:t>Dorton</w:t>
            </w:r>
          </w:p>
          <w:p w14:paraId="275CC1B7" w14:textId="77777777" w:rsidR="00BB269D" w:rsidRPr="001E6339" w:rsidRDefault="00BB269D" w:rsidP="00963619">
            <w:pPr>
              <w:pStyle w:val="YourName"/>
            </w:pPr>
          </w:p>
        </w:tc>
      </w:tr>
      <w:tr w:rsidR="00F561DD" w14:paraId="4C12C5E6" w14:textId="77777777" w:rsidTr="00963619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5332E0B0" w14:textId="17BABA4C" w:rsidR="00BB269D" w:rsidRPr="00BB269D" w:rsidRDefault="008A2B13" w:rsidP="00BB269D">
            <w:pPr>
              <w:pStyle w:val="Heading1"/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Manufacturing </w:t>
            </w:r>
            <w:r w:rsidR="00BB269D">
              <w:rPr>
                <w:b w:val="0"/>
                <w:i/>
              </w:rPr>
              <w:t xml:space="preserve">Process </w:t>
            </w:r>
            <w:r w:rsidR="009932B9">
              <w:rPr>
                <w:b w:val="0"/>
                <w:i/>
              </w:rPr>
              <w:t>Engineer</w:t>
            </w:r>
            <w:r w:rsidR="00BB269D">
              <w:rPr>
                <w:b w:val="0"/>
                <w:i/>
              </w:rPr>
              <w:t xml:space="preserve"> with </w:t>
            </w:r>
            <w:r w:rsidR="009932B9">
              <w:rPr>
                <w:b w:val="0"/>
                <w:i/>
              </w:rPr>
              <w:t>8</w:t>
            </w:r>
            <w:r w:rsidR="00BB269D">
              <w:rPr>
                <w:b w:val="0"/>
                <w:i/>
              </w:rPr>
              <w:t xml:space="preserve"> years of knowledge and experience in </w:t>
            </w:r>
            <w:r>
              <w:rPr>
                <w:b w:val="0"/>
                <w:i/>
              </w:rPr>
              <w:t>S</w:t>
            </w:r>
            <w:r w:rsidR="00BB269D">
              <w:rPr>
                <w:b w:val="0"/>
                <w:i/>
              </w:rPr>
              <w:t xml:space="preserve">emiconductor </w:t>
            </w:r>
            <w:r>
              <w:rPr>
                <w:b w:val="0"/>
                <w:i/>
              </w:rPr>
              <w:t>M</w:t>
            </w:r>
            <w:r w:rsidR="00BB269D">
              <w:rPr>
                <w:b w:val="0"/>
                <w:i/>
              </w:rPr>
              <w:t>anufacturing/Processes. Possesses strong written/verbal communication and team</w:t>
            </w:r>
            <w:r>
              <w:rPr>
                <w:b w:val="0"/>
                <w:i/>
              </w:rPr>
              <w:t>-</w:t>
            </w:r>
            <w:r w:rsidR="00BB269D">
              <w:rPr>
                <w:b w:val="0"/>
                <w:i/>
              </w:rPr>
              <w:t xml:space="preserve">work skills.  </w:t>
            </w:r>
          </w:p>
          <w:p w14:paraId="61E29248" w14:textId="77777777" w:rsidR="00F561DD" w:rsidRPr="0070617C" w:rsidRDefault="00BB269D" w:rsidP="00963619">
            <w:pPr>
              <w:pStyle w:val="Heading1"/>
            </w:pPr>
            <w:r>
              <w:t xml:space="preserve">Professional </w:t>
            </w:r>
            <w:r w:rsidR="00F561DD" w:rsidRPr="0070617C">
              <w:t>Experience</w:t>
            </w:r>
          </w:p>
        </w:tc>
      </w:tr>
      <w:tr w:rsidR="00B67166" w14:paraId="29625398" w14:textId="77777777" w:rsidTr="00963619"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14:paraId="073ED80F" w14:textId="00E2DC4B" w:rsidR="00B67166" w:rsidRPr="00B67166" w:rsidRDefault="009932B9" w:rsidP="00963619">
            <w:pPr>
              <w:pStyle w:val="BodyText1"/>
            </w:pPr>
            <w:r>
              <w:t>June 2019</w:t>
            </w:r>
            <w:r w:rsidR="00850B8C">
              <w:t>-Present</w:t>
            </w:r>
          </w:p>
        </w:tc>
        <w:tc>
          <w:tcPr>
            <w:tcW w:w="4499" w:type="dxa"/>
            <w:gridSpan w:val="2"/>
            <w:tcBorders>
              <w:top w:val="single" w:sz="12" w:space="0" w:color="auto"/>
            </w:tcBorders>
          </w:tcPr>
          <w:p w14:paraId="10F36037" w14:textId="0D5EF4F4" w:rsidR="00B67166" w:rsidRPr="00D62111" w:rsidRDefault="009932B9" w:rsidP="00963619">
            <w:pPr>
              <w:pStyle w:val="BodyText"/>
            </w:pPr>
            <w:r>
              <w:t xml:space="preserve">Micron </w:t>
            </w:r>
            <w:r w:rsidR="00D17524">
              <w:t>Technologies</w:t>
            </w:r>
          </w:p>
        </w:tc>
        <w:tc>
          <w:tcPr>
            <w:tcW w:w="2341" w:type="dxa"/>
            <w:tcBorders>
              <w:top w:val="single" w:sz="12" w:space="0" w:color="auto"/>
            </w:tcBorders>
          </w:tcPr>
          <w:p w14:paraId="63BECA43" w14:textId="77777777" w:rsidR="00B67166" w:rsidRPr="00D62111" w:rsidRDefault="00D17524" w:rsidP="00963619">
            <w:pPr>
              <w:pStyle w:val="BodyText3"/>
            </w:pPr>
            <w:r>
              <w:t>Lehi</w:t>
            </w:r>
            <w:r w:rsidR="001741E1">
              <w:t>, UT</w:t>
            </w:r>
          </w:p>
        </w:tc>
      </w:tr>
      <w:tr w:rsidR="00B67166" w14:paraId="306A1DCB" w14:textId="77777777" w:rsidTr="00963619">
        <w:trPr>
          <w:trHeight w:val="1811"/>
        </w:trPr>
        <w:tc>
          <w:tcPr>
            <w:tcW w:w="9180" w:type="dxa"/>
            <w:gridSpan w:val="4"/>
          </w:tcPr>
          <w:p w14:paraId="3C2DAD3C" w14:textId="2D1C1DB0" w:rsidR="00B67166" w:rsidRDefault="00EC158D" w:rsidP="00963619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Manufacturing </w:t>
            </w:r>
            <w:r w:rsidR="00362B14">
              <w:rPr>
                <w:b/>
              </w:rPr>
              <w:t xml:space="preserve">Process </w:t>
            </w:r>
            <w:r w:rsidR="009932B9">
              <w:rPr>
                <w:b/>
              </w:rPr>
              <w:t>Engineer</w:t>
            </w:r>
            <w:r w:rsidR="008A2B13">
              <w:rPr>
                <w:b/>
              </w:rPr>
              <w:t>-</w:t>
            </w:r>
            <w:r>
              <w:rPr>
                <w:b/>
              </w:rPr>
              <w:t xml:space="preserve"> PVD/Implant/RTP (Diffusion)</w:t>
            </w:r>
          </w:p>
          <w:p w14:paraId="3DC5431E" w14:textId="77777777" w:rsidR="00E91FE7" w:rsidRDefault="00E91FE7" w:rsidP="00E91FE7">
            <w:pPr>
              <w:pStyle w:val="ListParagraph"/>
              <w:ind w:left="900"/>
            </w:pPr>
          </w:p>
          <w:p w14:paraId="3CD99E63" w14:textId="54F4C772" w:rsidR="00362B14" w:rsidRDefault="00DA3525" w:rsidP="00963619">
            <w:pPr>
              <w:pStyle w:val="ListParagraph"/>
              <w:numPr>
                <w:ilvl w:val="0"/>
                <w:numId w:val="4"/>
              </w:numPr>
            </w:pPr>
            <w:r>
              <w:t xml:space="preserve">Utilize advanced </w:t>
            </w:r>
            <w:r w:rsidR="00362B14">
              <w:t>troubleshoot</w:t>
            </w:r>
            <w:r>
              <w:t>ing techniques</w:t>
            </w:r>
            <w:r w:rsidR="00E91FE7">
              <w:t xml:space="preserve"> while </w:t>
            </w:r>
            <w:r>
              <w:t xml:space="preserve">addressing </w:t>
            </w:r>
            <w:r w:rsidR="00362B14">
              <w:t>problem</w:t>
            </w:r>
            <w:r>
              <w:t>s</w:t>
            </w:r>
            <w:r w:rsidR="00362B14">
              <w:t xml:space="preserve"> in the manufacturing </w:t>
            </w:r>
            <w:proofErr w:type="gramStart"/>
            <w:r w:rsidR="00362B14">
              <w:t>process</w:t>
            </w:r>
            <w:proofErr w:type="gramEnd"/>
          </w:p>
          <w:p w14:paraId="706E7F4A" w14:textId="53DC4E72" w:rsidR="009932B9" w:rsidRDefault="00EC158D" w:rsidP="00963619">
            <w:pPr>
              <w:pStyle w:val="ListParagraph"/>
              <w:numPr>
                <w:ilvl w:val="0"/>
                <w:numId w:val="4"/>
              </w:numPr>
            </w:pPr>
            <w:r>
              <w:t>Improve area quality</w:t>
            </w:r>
            <w:r w:rsidR="00E91FE7">
              <w:t xml:space="preserve"> and efficiency</w:t>
            </w:r>
            <w:r>
              <w:t xml:space="preserve"> by establishing sustainable SPC limits and qualification procedures which allow</w:t>
            </w:r>
            <w:r w:rsidR="008A2B13">
              <w:t>s additional</w:t>
            </w:r>
            <w:r>
              <w:t xml:space="preserve"> shift resource availability for essential </w:t>
            </w:r>
            <w:r w:rsidR="000F1C0B">
              <w:t>continuous</w:t>
            </w:r>
            <w:r>
              <w:t xml:space="preserve"> improvement </w:t>
            </w:r>
            <w:proofErr w:type="gramStart"/>
            <w:r>
              <w:t>projects</w:t>
            </w:r>
            <w:proofErr w:type="gramEnd"/>
          </w:p>
          <w:p w14:paraId="4A9FA33A" w14:textId="13C36BF2" w:rsidR="009932B9" w:rsidRDefault="00DA3525" w:rsidP="00963619">
            <w:pPr>
              <w:pStyle w:val="ListParagraph"/>
              <w:numPr>
                <w:ilvl w:val="0"/>
                <w:numId w:val="4"/>
              </w:numPr>
            </w:pPr>
            <w:r>
              <w:t>Lead q</w:t>
            </w:r>
            <w:r w:rsidR="009932B9">
              <w:t xml:space="preserve">uality </w:t>
            </w:r>
            <w:r>
              <w:t>d</w:t>
            </w:r>
            <w:r w:rsidR="009932B9">
              <w:t>eviation</w:t>
            </w:r>
            <w:r>
              <w:t xml:space="preserve"> teams with key stakeholders</w:t>
            </w:r>
            <w:r w:rsidR="00EC158D">
              <w:t xml:space="preserve"> to develop root cause models and improve key quality </w:t>
            </w:r>
            <w:proofErr w:type="gramStart"/>
            <w:r w:rsidR="00EC158D">
              <w:t>metrics</w:t>
            </w:r>
            <w:proofErr w:type="gramEnd"/>
          </w:p>
          <w:p w14:paraId="64C55EE5" w14:textId="45BA42DB" w:rsidR="008A2B13" w:rsidRDefault="008A2B13" w:rsidP="008A2B13">
            <w:pPr>
              <w:pStyle w:val="ListParagraph"/>
              <w:numPr>
                <w:ilvl w:val="0"/>
                <w:numId w:val="4"/>
              </w:numPr>
            </w:pPr>
            <w:r>
              <w:t>Train and communicate with the process team on Best Known Methods and procedure to ensure certification</w:t>
            </w:r>
            <w:r>
              <w:t>/troubleshooting techniques</w:t>
            </w:r>
            <w:r>
              <w:t xml:space="preserve"> </w:t>
            </w:r>
            <w:r>
              <w:t xml:space="preserve">are </w:t>
            </w:r>
            <w:r>
              <w:t xml:space="preserve">established to run a safe and effective process </w:t>
            </w:r>
            <w:proofErr w:type="gramStart"/>
            <w:r>
              <w:t>area</w:t>
            </w:r>
            <w:proofErr w:type="gramEnd"/>
          </w:p>
          <w:p w14:paraId="14C6F9CE" w14:textId="7D277794" w:rsidR="008A2B13" w:rsidRPr="001741E1" w:rsidRDefault="009932B9" w:rsidP="00584AF0">
            <w:pPr>
              <w:pStyle w:val="ListParagraph"/>
              <w:numPr>
                <w:ilvl w:val="0"/>
                <w:numId w:val="4"/>
              </w:numPr>
            </w:pPr>
            <w:r>
              <w:t xml:space="preserve">Develop </w:t>
            </w:r>
            <w:r w:rsidR="00EC158D">
              <w:t>business processes and proc</w:t>
            </w:r>
            <w:r>
              <w:t xml:space="preserve">edures </w:t>
            </w:r>
            <w:r w:rsidR="00EC158D">
              <w:t>allowing</w:t>
            </w:r>
            <w:r>
              <w:t xml:space="preserve"> improved</w:t>
            </w:r>
            <w:r w:rsidR="00EC158D">
              <w:t xml:space="preserve"> tool availability, cost reduction efforts, and</w:t>
            </w:r>
            <w:r w:rsidR="008A2B13">
              <w:t xml:space="preserve"> a</w:t>
            </w:r>
            <w:r w:rsidR="00EC158D">
              <w:t xml:space="preserve"> more sustainable</w:t>
            </w:r>
            <w:r w:rsidR="008A2B13">
              <w:t>,</w:t>
            </w:r>
            <w:r w:rsidR="00EC158D">
              <w:t xml:space="preserve"> safe manufacturing production area </w:t>
            </w:r>
          </w:p>
        </w:tc>
      </w:tr>
      <w:tr w:rsidR="0037263E" w:rsidRPr="009F6BC2" w14:paraId="5FAE71E2" w14:textId="77777777" w:rsidTr="00963619">
        <w:trPr>
          <w:trHeight w:hRule="exact" w:val="80"/>
        </w:trPr>
        <w:tc>
          <w:tcPr>
            <w:tcW w:w="9180" w:type="dxa"/>
            <w:gridSpan w:val="4"/>
            <w:tcBorders>
              <w:bottom w:val="single" w:sz="2" w:space="0" w:color="999999"/>
            </w:tcBorders>
          </w:tcPr>
          <w:p w14:paraId="7205B2EF" w14:textId="77777777" w:rsidR="0037263E" w:rsidRPr="009F6BC2" w:rsidRDefault="0037263E" w:rsidP="00963619">
            <w:pPr>
              <w:pStyle w:val="Heading2"/>
              <w:rPr>
                <w:sz w:val="22"/>
              </w:rPr>
            </w:pPr>
          </w:p>
        </w:tc>
      </w:tr>
      <w:tr w:rsidR="009932B9" w:rsidRPr="009F6BC2" w14:paraId="584C3D99" w14:textId="77777777" w:rsidTr="00963619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4253DD11" w14:textId="3A20D227" w:rsidR="009932B9" w:rsidRPr="009F6BC2" w:rsidRDefault="009932B9" w:rsidP="009932B9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>
              <w:t>April 2013-June 2019</w:t>
            </w:r>
          </w:p>
        </w:tc>
        <w:tc>
          <w:tcPr>
            <w:tcW w:w="4499" w:type="dxa"/>
            <w:gridSpan w:val="2"/>
            <w:tcBorders>
              <w:top w:val="single" w:sz="2" w:space="0" w:color="999999"/>
            </w:tcBorders>
          </w:tcPr>
          <w:p w14:paraId="2654B995" w14:textId="35AE956B" w:rsidR="009932B9" w:rsidRPr="009F6BC2" w:rsidRDefault="009932B9" w:rsidP="009932B9">
            <w:pPr>
              <w:pStyle w:val="BodyText"/>
            </w:pPr>
            <w:r>
              <w:t>IM Flash Technologies</w:t>
            </w:r>
          </w:p>
        </w:tc>
        <w:tc>
          <w:tcPr>
            <w:tcW w:w="2341" w:type="dxa"/>
            <w:tcBorders>
              <w:top w:val="single" w:sz="2" w:space="0" w:color="999999"/>
            </w:tcBorders>
          </w:tcPr>
          <w:p w14:paraId="1B604BE4" w14:textId="71382674" w:rsidR="009932B9" w:rsidRPr="009F6BC2" w:rsidRDefault="009932B9" w:rsidP="009932B9">
            <w:pPr>
              <w:pStyle w:val="BodyText3"/>
              <w:rPr>
                <w:szCs w:val="22"/>
              </w:rPr>
            </w:pPr>
            <w:r>
              <w:t>Lehi, UT</w:t>
            </w:r>
          </w:p>
        </w:tc>
      </w:tr>
      <w:tr w:rsidR="009932B9" w14:paraId="199DC8AA" w14:textId="77777777" w:rsidTr="00963619">
        <w:trPr>
          <w:trHeight w:val="1095"/>
        </w:trPr>
        <w:tc>
          <w:tcPr>
            <w:tcW w:w="9180" w:type="dxa"/>
            <w:gridSpan w:val="4"/>
          </w:tcPr>
          <w:p w14:paraId="28CB2933" w14:textId="7E4B62D9" w:rsidR="009932B9" w:rsidRDefault="001B1DE0" w:rsidP="009932B9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Manufacturing </w:t>
            </w:r>
            <w:r w:rsidR="009932B9">
              <w:rPr>
                <w:b/>
              </w:rPr>
              <w:t>Process Technician</w:t>
            </w:r>
            <w:r w:rsidR="008A2B13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PVD/Implant/RTP (Diffusion)</w:t>
            </w:r>
          </w:p>
          <w:p w14:paraId="354BC428" w14:textId="77777777" w:rsidR="009932B9" w:rsidRPr="009932B9" w:rsidRDefault="009932B9" w:rsidP="009932B9"/>
          <w:p w14:paraId="16DB0C67" w14:textId="1A25C0F3" w:rsidR="009932B9" w:rsidRDefault="009932B9" w:rsidP="00DA3525">
            <w:pPr>
              <w:pStyle w:val="ListParagraph"/>
              <w:numPr>
                <w:ilvl w:val="0"/>
                <w:numId w:val="4"/>
              </w:numPr>
            </w:pPr>
            <w:r>
              <w:t>Have an understanding of semiconductor processes</w:t>
            </w:r>
            <w:r w:rsidR="00DA3525">
              <w:t>/</w:t>
            </w:r>
            <w:proofErr w:type="gramStart"/>
            <w:r w:rsidR="00DA3525">
              <w:t>procedures</w:t>
            </w:r>
            <w:proofErr w:type="gramEnd"/>
          </w:p>
          <w:p w14:paraId="6C778928" w14:textId="7092DD91" w:rsidR="009932B9" w:rsidRDefault="00E91FE7" w:rsidP="009932B9">
            <w:pPr>
              <w:pStyle w:val="ListParagraph"/>
              <w:numPr>
                <w:ilvl w:val="0"/>
                <w:numId w:val="4"/>
              </w:numPr>
            </w:pPr>
            <w:r>
              <w:t>Utilize SPC techniques</w:t>
            </w:r>
            <w:r w:rsidR="008A2B13">
              <w:t xml:space="preserve"> and analyze qualification data</w:t>
            </w:r>
            <w:r>
              <w:t xml:space="preserve"> to ensure optimally qualified tools for improved quality and </w:t>
            </w:r>
            <w:proofErr w:type="gramStart"/>
            <w:r>
              <w:t>efficiency</w:t>
            </w:r>
            <w:proofErr w:type="gramEnd"/>
            <w:r>
              <w:t xml:space="preserve"> </w:t>
            </w:r>
          </w:p>
          <w:p w14:paraId="5DA60E9A" w14:textId="15A3A46D" w:rsidR="00E91FE7" w:rsidRDefault="009932B9" w:rsidP="00E91FE7">
            <w:pPr>
              <w:pStyle w:val="ListParagraph"/>
              <w:numPr>
                <w:ilvl w:val="0"/>
                <w:numId w:val="4"/>
              </w:numPr>
            </w:pPr>
            <w:r>
              <w:t xml:space="preserve">Train </w:t>
            </w:r>
            <w:r w:rsidR="008A2B13">
              <w:t xml:space="preserve">and communicate with the process team </w:t>
            </w:r>
            <w:r w:rsidR="00E91FE7">
              <w:t>on Best Known Methods and procedure to ensure</w:t>
            </w:r>
            <w:r>
              <w:t xml:space="preserve"> certifi</w:t>
            </w:r>
            <w:r w:rsidR="00E91FE7">
              <w:t>cation</w:t>
            </w:r>
            <w:r>
              <w:t xml:space="preserve"> </w:t>
            </w:r>
            <w:r w:rsidR="008A2B13">
              <w:t xml:space="preserve">is established </w:t>
            </w:r>
            <w:r>
              <w:t xml:space="preserve">to run </w:t>
            </w:r>
            <w:r w:rsidR="00E91FE7">
              <w:t>a</w:t>
            </w:r>
            <w:r>
              <w:t xml:space="preserve"> safe and effective</w:t>
            </w:r>
            <w:r w:rsidR="00E91FE7">
              <w:t xml:space="preserve"> process </w:t>
            </w:r>
            <w:proofErr w:type="gramStart"/>
            <w:r w:rsidR="00E91FE7">
              <w:t>area</w:t>
            </w:r>
            <w:proofErr w:type="gramEnd"/>
          </w:p>
          <w:p w14:paraId="3C86C76F" w14:textId="19C87C3D" w:rsidR="009932B9" w:rsidRPr="00A0770E" w:rsidRDefault="009932B9" w:rsidP="00584AF0">
            <w:pPr>
              <w:pStyle w:val="ListParagraph"/>
              <w:numPr>
                <w:ilvl w:val="0"/>
                <w:numId w:val="4"/>
              </w:numPr>
            </w:pPr>
            <w:r>
              <w:t>Identify</w:t>
            </w:r>
            <w:r w:rsidR="00E91FE7">
              <w:t xml:space="preserve"> and tackle</w:t>
            </w:r>
            <w:r>
              <w:t xml:space="preserve"> </w:t>
            </w:r>
            <w:r w:rsidR="00E91FE7">
              <w:t xml:space="preserve">continuous improvement projects which help optimize the manufacturing process as well as address </w:t>
            </w:r>
            <w:r>
              <w:t xml:space="preserve">problems </w:t>
            </w:r>
            <w:r w:rsidR="00E91FE7">
              <w:t>that aris</w:t>
            </w:r>
            <w:r w:rsidR="00584AF0">
              <w:t>e</w:t>
            </w:r>
          </w:p>
        </w:tc>
      </w:tr>
      <w:tr w:rsidR="009932B9" w14:paraId="769634A9" w14:textId="77777777" w:rsidTr="00963619">
        <w:trPr>
          <w:trHeight w:hRule="exact" w:val="144"/>
        </w:trPr>
        <w:tc>
          <w:tcPr>
            <w:tcW w:w="9180" w:type="dxa"/>
            <w:gridSpan w:val="4"/>
            <w:tcBorders>
              <w:bottom w:val="single" w:sz="2" w:space="0" w:color="999999"/>
            </w:tcBorders>
          </w:tcPr>
          <w:p w14:paraId="5527E558" w14:textId="77777777" w:rsidR="009932B9" w:rsidRDefault="009932B9" w:rsidP="009932B9">
            <w:pPr>
              <w:pStyle w:val="Heading2"/>
            </w:pPr>
          </w:p>
        </w:tc>
      </w:tr>
      <w:tr w:rsidR="009932B9" w:rsidRPr="003811E1" w14:paraId="6C817E61" w14:textId="77777777" w:rsidTr="00963619">
        <w:trPr>
          <w:trHeight w:val="495"/>
        </w:trPr>
        <w:tc>
          <w:tcPr>
            <w:tcW w:w="2592" w:type="dxa"/>
            <w:gridSpan w:val="2"/>
            <w:tcBorders>
              <w:top w:val="single" w:sz="2" w:space="0" w:color="999999"/>
            </w:tcBorders>
          </w:tcPr>
          <w:p w14:paraId="7B6F3379" w14:textId="77777777" w:rsidR="009932B9" w:rsidRPr="009F6BC2" w:rsidRDefault="009932B9" w:rsidP="009932B9">
            <w:pPr>
              <w:pStyle w:val="BodyText1"/>
              <w:tabs>
                <w:tab w:val="left" w:pos="2520"/>
              </w:tabs>
              <w:rPr>
                <w:szCs w:val="22"/>
              </w:rPr>
            </w:pPr>
            <w:r>
              <w:rPr>
                <w:szCs w:val="22"/>
              </w:rPr>
              <w:t>May 2007-April 2010</w:t>
            </w:r>
          </w:p>
        </w:tc>
        <w:tc>
          <w:tcPr>
            <w:tcW w:w="4247" w:type="dxa"/>
            <w:tcBorders>
              <w:top w:val="single" w:sz="2" w:space="0" w:color="999999"/>
            </w:tcBorders>
          </w:tcPr>
          <w:p w14:paraId="7416A15D" w14:textId="77777777" w:rsidR="009932B9" w:rsidRPr="009F6BC2" w:rsidRDefault="009932B9" w:rsidP="009932B9">
            <w:pPr>
              <w:pStyle w:val="BodyText"/>
            </w:pPr>
            <w:r>
              <w:t>Farmers Insurance</w:t>
            </w:r>
          </w:p>
        </w:tc>
        <w:tc>
          <w:tcPr>
            <w:tcW w:w="2341" w:type="dxa"/>
            <w:tcBorders>
              <w:top w:val="single" w:sz="2" w:space="0" w:color="999999"/>
            </w:tcBorders>
          </w:tcPr>
          <w:p w14:paraId="23396918" w14:textId="77777777" w:rsidR="009932B9" w:rsidRPr="009F6BC2" w:rsidRDefault="009932B9" w:rsidP="009932B9">
            <w:pPr>
              <w:pStyle w:val="BodyText3"/>
              <w:rPr>
                <w:szCs w:val="22"/>
              </w:rPr>
            </w:pPr>
            <w:r>
              <w:rPr>
                <w:szCs w:val="22"/>
              </w:rPr>
              <w:t>Midvale, UT</w:t>
            </w:r>
          </w:p>
        </w:tc>
      </w:tr>
      <w:tr w:rsidR="009932B9" w14:paraId="6E680685" w14:textId="77777777" w:rsidTr="00963619">
        <w:trPr>
          <w:trHeight w:val="1110"/>
        </w:trPr>
        <w:tc>
          <w:tcPr>
            <w:tcW w:w="9180" w:type="dxa"/>
            <w:gridSpan w:val="4"/>
          </w:tcPr>
          <w:p w14:paraId="3EDA4613" w14:textId="77777777" w:rsidR="009932B9" w:rsidRDefault="009932B9" w:rsidP="009932B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Insurance Agent</w:t>
            </w:r>
          </w:p>
          <w:p w14:paraId="56BF240A" w14:textId="5BF25BBD" w:rsidR="009932B9" w:rsidRDefault="008A2B13" w:rsidP="009932B9">
            <w:pPr>
              <w:pStyle w:val="ListParagraph"/>
              <w:numPr>
                <w:ilvl w:val="0"/>
                <w:numId w:val="4"/>
              </w:numPr>
            </w:pPr>
            <w:r>
              <w:t>Communicate effectively</w:t>
            </w:r>
            <w:r w:rsidR="009932B9">
              <w:t xml:space="preserve"> with clients </w:t>
            </w:r>
            <w:r>
              <w:t>to</w:t>
            </w:r>
            <w:r w:rsidR="009932B9">
              <w:t xml:space="preserve"> </w:t>
            </w:r>
            <w:r>
              <w:t>recommend</w:t>
            </w:r>
            <w:r w:rsidR="009932B9">
              <w:t xml:space="preserve"> products </w:t>
            </w:r>
            <w:r>
              <w:t xml:space="preserve">based on current </w:t>
            </w:r>
            <w:proofErr w:type="gramStart"/>
            <w:r>
              <w:t>need</w:t>
            </w:r>
            <w:proofErr w:type="gramEnd"/>
            <w:r w:rsidR="009932B9">
              <w:t xml:space="preserve"> </w:t>
            </w:r>
          </w:p>
          <w:p w14:paraId="7DD66500" w14:textId="19B8C3A8" w:rsidR="009932B9" w:rsidRDefault="009932B9" w:rsidP="009932B9">
            <w:pPr>
              <w:pStyle w:val="ListParagraph"/>
              <w:numPr>
                <w:ilvl w:val="0"/>
                <w:numId w:val="4"/>
              </w:numPr>
            </w:pPr>
            <w:r>
              <w:t>Run a professional, clean office environment</w:t>
            </w:r>
            <w:r w:rsidR="008A2B13">
              <w:t xml:space="preserve"> with professionalism and </w:t>
            </w:r>
            <w:proofErr w:type="gramStart"/>
            <w:r w:rsidR="008A2B13">
              <w:t>integrity</w:t>
            </w:r>
            <w:proofErr w:type="gramEnd"/>
          </w:p>
          <w:p w14:paraId="42F25FEC" w14:textId="41E7AD68" w:rsidR="009932B9" w:rsidRDefault="009932B9" w:rsidP="008A2B13">
            <w:pPr>
              <w:pStyle w:val="ListParagraph"/>
              <w:numPr>
                <w:ilvl w:val="0"/>
                <w:numId w:val="4"/>
              </w:numPr>
            </w:pPr>
            <w:r>
              <w:t>Hire and train all employees correct sales strategies</w:t>
            </w:r>
            <w:r w:rsidR="008A2B13">
              <w:t>, utmost integrity,</w:t>
            </w:r>
            <w:r>
              <w:t xml:space="preserve"> and customer service </w:t>
            </w:r>
            <w:proofErr w:type="gramStart"/>
            <w:r>
              <w:t>skill</w:t>
            </w:r>
            <w:r w:rsidR="00DA3525">
              <w:t>s</w:t>
            </w:r>
            <w:proofErr w:type="gramEnd"/>
          </w:p>
          <w:p w14:paraId="6756B6AD" w14:textId="04C2E384" w:rsidR="009932B9" w:rsidRPr="002A6E75" w:rsidRDefault="009932B9" w:rsidP="009932B9">
            <w:pPr>
              <w:pStyle w:val="ListParagraph"/>
              <w:numPr>
                <w:ilvl w:val="0"/>
                <w:numId w:val="4"/>
              </w:numPr>
            </w:pPr>
            <w:r>
              <w:t xml:space="preserve">Keep financial and business </w:t>
            </w:r>
            <w:proofErr w:type="gramStart"/>
            <w:r>
              <w:t>records</w:t>
            </w:r>
            <w:proofErr w:type="gramEnd"/>
            <w:r>
              <w:t xml:space="preserve"> </w:t>
            </w:r>
          </w:p>
          <w:p w14:paraId="1C4A6DEE" w14:textId="77777777" w:rsidR="009932B9" w:rsidRPr="003811E1" w:rsidRDefault="009932B9" w:rsidP="009932B9">
            <w:pPr>
              <w:pStyle w:val="Heading1"/>
            </w:pPr>
            <w:r>
              <w:t>Education</w:t>
            </w:r>
          </w:p>
        </w:tc>
      </w:tr>
      <w:tr w:rsidR="009932B9" w:rsidRPr="00561B3E" w14:paraId="40DBC79F" w14:textId="77777777" w:rsidTr="009932B9">
        <w:tc>
          <w:tcPr>
            <w:tcW w:w="918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7CF0BF6" w14:textId="37EB2EC5" w:rsidR="009932B9" w:rsidRDefault="009932B9" w:rsidP="009932B9">
            <w:r>
              <w:t xml:space="preserve">Dec. 2014- July 2019                              Western Governors University                              </w:t>
            </w:r>
            <w:r w:rsidR="00584AF0">
              <w:t xml:space="preserve">    </w:t>
            </w:r>
            <w:r>
              <w:t xml:space="preserve"> Salt Lake City, UT</w:t>
            </w:r>
          </w:p>
          <w:p w14:paraId="4D0AA8B8" w14:textId="5CE7C0F9" w:rsidR="009932B9" w:rsidRDefault="009932B9" w:rsidP="009932B9">
            <w:proofErr w:type="gramStart"/>
            <w:r>
              <w:t>Bachelors of Science</w:t>
            </w:r>
            <w:proofErr w:type="gramEnd"/>
            <w:r w:rsidR="000F1C0B">
              <w:t>,</w:t>
            </w:r>
            <w:r>
              <w:t xml:space="preserve"> Accou</w:t>
            </w:r>
            <w:r w:rsidR="000F1C0B">
              <w:t>n</w:t>
            </w:r>
            <w:r>
              <w:t xml:space="preserve">ting </w:t>
            </w:r>
          </w:p>
          <w:p w14:paraId="2CF77835" w14:textId="77777777" w:rsidR="009932B9" w:rsidRPr="00561B3E" w:rsidRDefault="009932B9" w:rsidP="009932B9"/>
          <w:p w14:paraId="2CCB492B" w14:textId="1880D145" w:rsidR="009932B9" w:rsidRPr="00561B3E" w:rsidRDefault="009932B9" w:rsidP="009932B9">
            <w:pPr>
              <w:pStyle w:val="NoSpacing"/>
              <w:rPr>
                <w:rFonts w:ascii="Tahoma" w:hAnsi="Tahoma" w:cs="Tahoma"/>
              </w:rPr>
            </w:pPr>
            <w:r w:rsidRPr="00561B3E">
              <w:t xml:space="preserve">Sept 2010-Dec. 2011                 </w:t>
            </w:r>
            <w:r>
              <w:t xml:space="preserve">            </w:t>
            </w:r>
            <w:r w:rsidRPr="00561B3E">
              <w:t xml:space="preserve">Green River Community College                     </w:t>
            </w:r>
            <w:r>
              <w:t xml:space="preserve">                     Auburn, WA</w:t>
            </w:r>
            <w:r w:rsidRPr="00561B3E">
              <w:t xml:space="preserve">        Graduated with an </w:t>
            </w:r>
            <w:proofErr w:type="spellStart"/>
            <w:r w:rsidRPr="00561B3E">
              <w:t>Associates</w:t>
            </w:r>
            <w:proofErr w:type="spellEnd"/>
            <w:r w:rsidRPr="00561B3E">
              <w:t xml:space="preserve"> Degree of Applied Science Air Traffic Control/Dispatch</w:t>
            </w:r>
            <w:r>
              <w:t>.</w:t>
            </w:r>
          </w:p>
          <w:p w14:paraId="0DC2CE24" w14:textId="77777777" w:rsidR="009932B9" w:rsidRDefault="009932B9" w:rsidP="009932B9"/>
          <w:p w14:paraId="056AF48D" w14:textId="77777777" w:rsidR="009932B9" w:rsidRPr="00561B3E" w:rsidRDefault="009932B9" w:rsidP="009932B9">
            <w:r>
              <w:t>Aug 2002-May 2005</w:t>
            </w:r>
            <w:r w:rsidRPr="00561B3E">
              <w:t xml:space="preserve">                    </w:t>
            </w:r>
            <w:r>
              <w:t xml:space="preserve">            </w:t>
            </w:r>
            <w:r w:rsidRPr="00561B3E">
              <w:t xml:space="preserve">Utah Valley State College                                        </w:t>
            </w:r>
            <w:r>
              <w:t xml:space="preserve">               </w:t>
            </w:r>
            <w:r w:rsidRPr="00561B3E">
              <w:t>Orem, UT</w:t>
            </w:r>
          </w:p>
          <w:p w14:paraId="733484E9" w14:textId="77777777" w:rsidR="009932B9" w:rsidRPr="00690808" w:rsidRDefault="009932B9" w:rsidP="009932B9">
            <w:r>
              <w:t xml:space="preserve">Worked on Aviation Science and Business Degree. </w:t>
            </w:r>
            <w:r w:rsidRPr="00561B3E">
              <w:t>Received Private Pilot License</w:t>
            </w:r>
            <w:r>
              <w:t>.</w:t>
            </w:r>
          </w:p>
        </w:tc>
      </w:tr>
      <w:tr w:rsidR="009932B9" w:rsidRPr="00561B3E" w14:paraId="776F63B8" w14:textId="77777777" w:rsidTr="00963619">
        <w:tc>
          <w:tcPr>
            <w:tcW w:w="9180" w:type="dxa"/>
            <w:gridSpan w:val="4"/>
            <w:tcBorders>
              <w:top w:val="single" w:sz="12" w:space="0" w:color="auto"/>
            </w:tcBorders>
          </w:tcPr>
          <w:p w14:paraId="0903F234" w14:textId="77777777" w:rsidR="009932B9" w:rsidRDefault="009932B9" w:rsidP="009932B9"/>
        </w:tc>
      </w:tr>
    </w:tbl>
    <w:p w14:paraId="4A85E4AB" w14:textId="77777777" w:rsidR="00763259" w:rsidRDefault="00763259" w:rsidP="00690808"/>
    <w:sectPr w:rsidR="00763259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CB698" w14:textId="77777777" w:rsidR="00623B32" w:rsidRDefault="00623B32">
      <w:r>
        <w:separator/>
      </w:r>
    </w:p>
  </w:endnote>
  <w:endnote w:type="continuationSeparator" w:id="0">
    <w:p w14:paraId="121165A4" w14:textId="77777777" w:rsidR="00623B32" w:rsidRDefault="0062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FC11D" w14:textId="77777777" w:rsidR="00623B32" w:rsidRDefault="00623B32">
      <w:r>
        <w:separator/>
      </w:r>
    </w:p>
  </w:footnote>
  <w:footnote w:type="continuationSeparator" w:id="0">
    <w:p w14:paraId="334EC75D" w14:textId="77777777" w:rsidR="00623B32" w:rsidRDefault="00623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FB169" w14:textId="77777777" w:rsidR="00FB371B" w:rsidRPr="00FB371B" w:rsidRDefault="00FB371B" w:rsidP="00690808">
    <w:pPr>
      <w:pStyle w:val="StyleContactInf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AA3"/>
    <w:multiLevelType w:val="hybridMultilevel"/>
    <w:tmpl w:val="07D2549C"/>
    <w:lvl w:ilvl="0" w:tplc="0A803794">
      <w:start w:val="59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0EAB"/>
    <w:multiLevelType w:val="hybridMultilevel"/>
    <w:tmpl w:val="DF344848"/>
    <w:lvl w:ilvl="0" w:tplc="0A803794">
      <w:start w:val="5920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08F6"/>
    <w:multiLevelType w:val="hybridMultilevel"/>
    <w:tmpl w:val="A4F85F4E"/>
    <w:lvl w:ilvl="0" w:tplc="0A803794">
      <w:start w:val="5920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7F07A2D"/>
    <w:multiLevelType w:val="hybridMultilevel"/>
    <w:tmpl w:val="6512BACC"/>
    <w:lvl w:ilvl="0" w:tplc="0A803794">
      <w:start w:val="5920"/>
      <w:numFmt w:val="bullet"/>
      <w:lvlText w:val="-"/>
      <w:lvlJc w:val="left"/>
      <w:pPr>
        <w:ind w:left="15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5C3C447E"/>
    <w:multiLevelType w:val="hybridMultilevel"/>
    <w:tmpl w:val="C65893D0"/>
    <w:lvl w:ilvl="0" w:tplc="0A803794">
      <w:start w:val="59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86"/>
    <w:rsid w:val="00085E86"/>
    <w:rsid w:val="000B18C8"/>
    <w:rsid w:val="000D08DF"/>
    <w:rsid w:val="000F1C0B"/>
    <w:rsid w:val="001014A0"/>
    <w:rsid w:val="00160B45"/>
    <w:rsid w:val="001741E1"/>
    <w:rsid w:val="001B1DE0"/>
    <w:rsid w:val="001D1FD9"/>
    <w:rsid w:val="001D7F61"/>
    <w:rsid w:val="001E388B"/>
    <w:rsid w:val="001E6339"/>
    <w:rsid w:val="00236837"/>
    <w:rsid w:val="002802E5"/>
    <w:rsid w:val="00295FC6"/>
    <w:rsid w:val="002A1156"/>
    <w:rsid w:val="002A6E75"/>
    <w:rsid w:val="00362B14"/>
    <w:rsid w:val="00365AEA"/>
    <w:rsid w:val="0037263E"/>
    <w:rsid w:val="003811E1"/>
    <w:rsid w:val="003C626C"/>
    <w:rsid w:val="003D3FAD"/>
    <w:rsid w:val="00430460"/>
    <w:rsid w:val="004467E5"/>
    <w:rsid w:val="00485745"/>
    <w:rsid w:val="004A133F"/>
    <w:rsid w:val="00536728"/>
    <w:rsid w:val="00561B3E"/>
    <w:rsid w:val="00584AF0"/>
    <w:rsid w:val="005F4493"/>
    <w:rsid w:val="005F7188"/>
    <w:rsid w:val="00623B32"/>
    <w:rsid w:val="00660166"/>
    <w:rsid w:val="00690808"/>
    <w:rsid w:val="006A52DF"/>
    <w:rsid w:val="006C3A14"/>
    <w:rsid w:val="0072285E"/>
    <w:rsid w:val="00727993"/>
    <w:rsid w:val="00763259"/>
    <w:rsid w:val="008238E7"/>
    <w:rsid w:val="00831F2B"/>
    <w:rsid w:val="00850B8C"/>
    <w:rsid w:val="008800FC"/>
    <w:rsid w:val="008A2B13"/>
    <w:rsid w:val="008A4119"/>
    <w:rsid w:val="008B596C"/>
    <w:rsid w:val="00963619"/>
    <w:rsid w:val="00966154"/>
    <w:rsid w:val="00971E9D"/>
    <w:rsid w:val="009932B9"/>
    <w:rsid w:val="009F6BC2"/>
    <w:rsid w:val="00A032BA"/>
    <w:rsid w:val="00A06475"/>
    <w:rsid w:val="00A0770E"/>
    <w:rsid w:val="00A43F4E"/>
    <w:rsid w:val="00A941E4"/>
    <w:rsid w:val="00A9487D"/>
    <w:rsid w:val="00AA47AE"/>
    <w:rsid w:val="00AB451F"/>
    <w:rsid w:val="00AC155E"/>
    <w:rsid w:val="00AD63E4"/>
    <w:rsid w:val="00AF0D3B"/>
    <w:rsid w:val="00B21526"/>
    <w:rsid w:val="00B224C8"/>
    <w:rsid w:val="00B5218C"/>
    <w:rsid w:val="00B64B21"/>
    <w:rsid w:val="00B67166"/>
    <w:rsid w:val="00B77B60"/>
    <w:rsid w:val="00B83D28"/>
    <w:rsid w:val="00BB269D"/>
    <w:rsid w:val="00BB2FAB"/>
    <w:rsid w:val="00BD2B7C"/>
    <w:rsid w:val="00C5369F"/>
    <w:rsid w:val="00C8736B"/>
    <w:rsid w:val="00D17524"/>
    <w:rsid w:val="00D43291"/>
    <w:rsid w:val="00D467AD"/>
    <w:rsid w:val="00D46CCF"/>
    <w:rsid w:val="00D50A0A"/>
    <w:rsid w:val="00D62111"/>
    <w:rsid w:val="00D73271"/>
    <w:rsid w:val="00D831B2"/>
    <w:rsid w:val="00DA3525"/>
    <w:rsid w:val="00DB11AB"/>
    <w:rsid w:val="00E46043"/>
    <w:rsid w:val="00E578AC"/>
    <w:rsid w:val="00E91FE7"/>
    <w:rsid w:val="00EC158D"/>
    <w:rsid w:val="00F122D7"/>
    <w:rsid w:val="00F127E3"/>
    <w:rsid w:val="00F558D6"/>
    <w:rsid w:val="00F561DD"/>
    <w:rsid w:val="00F603DC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C3991"/>
  <w15:docId w15:val="{FA93CA94-A99F-4CBC-A567-DC7C9D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1E1"/>
    <w:pPr>
      <w:ind w:left="720"/>
      <w:contextualSpacing/>
    </w:pPr>
  </w:style>
  <w:style w:type="paragraph" w:styleId="NoSpacing">
    <w:name w:val="No Spacing"/>
    <w:uiPriority w:val="1"/>
    <w:qFormat/>
    <w:rsid w:val="00660166"/>
  </w:style>
  <w:style w:type="character" w:styleId="Emphasis">
    <w:name w:val="Emphasis"/>
    <w:basedOn w:val="DefaultParagraphFont"/>
    <w:qFormat/>
    <w:rsid w:val="00561B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Julie Dorton</cp:lastModifiedBy>
  <cp:revision>2</cp:revision>
  <cp:lastPrinted>2014-01-31T03:02:00Z</cp:lastPrinted>
  <dcterms:created xsi:type="dcterms:W3CDTF">2021-03-31T01:53:00Z</dcterms:created>
  <dcterms:modified xsi:type="dcterms:W3CDTF">2021-03-31T01:53:00Z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